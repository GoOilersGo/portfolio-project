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rsidTr="00EF7CC9">
        <w:tc>
          <w:tcPr>
            <w:tcW w:w="3780" w:type="dxa"/>
            <w:tcMar>
              <w:top w:w="504" w:type="dxa"/>
              <w:right w:w="720" w:type="dxa"/>
            </w:tcMar>
          </w:tcPr>
          <w:p w:rsidR="00523479" w:rsidRPr="00906BEE" w:rsidRDefault="00E02DCD" w:rsidP="00523479">
            <w:pPr>
              <w:pStyle w:val="Initials"/>
            </w:pPr>
            <w:r w:rsidRPr="00906BEE">
              <w:rPr>
                <w:noProof/>
                <w:lang w:val="en-CA" w:eastAsia="en-CA"/>
              </w:rPr>
              <mc:AlternateContent>
                <mc:Choice Requires="wpg">
                  <w:drawing>
                    <wp:anchor distT="0" distB="0" distL="114300" distR="114300" simplePos="0" relativeHeight="251659264" behindDoc="1" locked="1" layoutInCell="1" allowOverlap="1" wp14:anchorId="3E3FBEAA" wp14:editId="2E8255DA">
                      <wp:simplePos x="0" y="0"/>
                      <wp:positionH relativeFrom="column">
                        <wp:align>left</wp:align>
                      </wp:positionH>
                      <wp:positionV relativeFrom="page">
                        <wp:posOffset>-484505</wp:posOffset>
                      </wp:positionV>
                      <wp:extent cx="6665976" cy="1810512"/>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0B4BE351" id="Group 1" o:spid="_x0000_s1026" alt="Title: Header graphics"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">
                      <v:rect id="Red rectangle" o:spid="_x0000_s1027" style="position:absolute;left:11334;top:4191;width:55325;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zMNcUA&#10;AADbAAAADwAAAGRycy9kb3ducmV2LnhtbESPQWvCQBSE7wX/w/KE3pqNplSJriKCIKUUmurB2yP7&#10;zEazb0N2jWl/fbdQ6HGYmW+Y5Xqwjeip87VjBZMkBUFcOl1zpeDwuXuag/ABWWPjmBR8kYf1avSw&#10;xFy7O39QX4RKRAj7HBWYENpcSl8asugT1xJH7+w6iyHKrpK6w3uE20ZO0/RFWqw5LhhsaWuovBY3&#10;q+D1MssK02/67+ydjsYd3067rVfqcTxsFiACDeE//NfeawXPG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rMw1xQAAANsAAAAPAAAAAAAAAAAAAAAAAJgCAABkcnMv&#10;ZG93bnJldi54bWxQSwUGAAAAAAQABAD1AAAAigM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1LcUA&#10;AADbAAAADwAAAGRycy9kb3ducmV2LnhtbESPQUsDMRSE74L/ITzBi7TZahHZNi2rYpFeirXQ6+vm&#10;uVncvIQkdrf99aYgeBxm5htmvhxsJ44UYutYwWRcgCCunW65UbD7fBs9gYgJWWPnmBScKMJycX01&#10;x1K7nj/ouE2NyBCOJSowKflSylgbshjHzhNn78sFiynL0EgdsM9w28n7oniUFlvOCwY9vRiqv7c/&#10;VsH58Pp8V/mH1Tr0q4nfV2a/SYNStzdDNQORaEj/4b/2u1YwncLlS/4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jUtxQAAANsAAAAPAAAAAAAAAAAAAAAAAJgCAABkcnMv&#10;ZG93bnJldi54bWxQSwUGAAAAAAQABAD1AAAAigMAAAAA&#10;" adj="626" fillcolor="#ea4e4e [3204]" stroked="f" strokeweight="1pt">
                        <v:stroke joinstyle="miter"/>
                      </v:shape>
                      <v:oval id="White circle" o:spid="_x0000_s1029" style="position:absolute;left:571;top:571;width:17045;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hQlcUA&#10;AADaAAAADwAAAGRycy9kb3ducmV2LnhtbESP3WrCQBSE7wXfYTkF7+qmiqVEVyn+UdC2GIXSu0P2&#10;NAlmz4bd1aRv7xYKXg4z8w0zW3SmFldyvrKs4GmYgCDOra64UHA6bh5fQPiArLG2TAp+ycNi3u/N&#10;MNW25QNds1CICGGfooIyhCaV0uclGfRD2xBH78c6gyFKV0jtsI1wU8tRkjxLgxXHhRIbWpaUn7OL&#10;UbD/+jiP3WS7+nxf79osGU+qbPet1OChe52CCNSFe/i//aYVjODvSr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FCVxQAAANoAAAAPAAAAAAAAAAAAAAAAAJgCAABkcnMv&#10;ZG93bnJldi54bWxQSwUGAAAAAAQABAD1AAAAigMAAAAA&#10;" fillcolor="white [3212]" stroked="f" strokeweight="1pt">
                        <v:stroke joinstyle="miter"/>
                      </v:oval>
                      <w10:wrap anchory="page"/>
                      <w10:anchorlock/>
                    </v:group>
                  </w:pict>
                </mc:Fallback>
              </mc:AlternateContent>
            </w:r>
            <w:sdt>
              <w:sdtPr>
                <w:alias w:val="Enter initials:"/>
                <w:tag w:val="Enter initials:"/>
                <w:id w:val="-606576828"/>
                <w:placeholder>
                  <w:docPart w:val="147B203494EF487BA2B0029B4597660D"/>
                </w:placeholder>
                <w:dataBinding w:prefixMappings="xmlns:ns0='http://schemas.openxmlformats.org/officeDocument/2006/extended-properties' " w:xpath="/ns0:Properties[1]/ns0:Company[1]" w:storeItemID="{6668398D-A668-4E3E-A5EB-62B293D839F1}"/>
                <w15:appearance w15:val="hidden"/>
                <w:text/>
              </w:sdtPr>
              <w:sdtEndPr/>
              <w:sdtContent>
                <w:r w:rsidR="00935413">
                  <w:t>DR</w:t>
                </w:r>
              </w:sdtContent>
            </w:sdt>
          </w:p>
          <w:p w:rsidR="00A50939" w:rsidRPr="00906BEE" w:rsidRDefault="006F17A6" w:rsidP="007569C1">
            <w:pPr>
              <w:pStyle w:val="Heading3"/>
            </w:pPr>
            <w:sdt>
              <w:sdtPr>
                <w:alias w:val="Objective:"/>
                <w:tag w:val="Objective:"/>
                <w:id w:val="319159961"/>
                <w:placeholder>
                  <w:docPart w:val="85697F51F6EB4478B2B696537E5796DA"/>
                </w:placeholder>
                <w:temporary/>
                <w:showingPlcHdr/>
                <w15:appearance w15:val="hidden"/>
              </w:sdtPr>
              <w:sdtEndPr/>
              <w:sdtContent>
                <w:r w:rsidR="00E12C60" w:rsidRPr="00906BEE">
                  <w:t>Objective</w:t>
                </w:r>
              </w:sdtContent>
            </w:sdt>
          </w:p>
          <w:p w:rsidR="002C2CDD" w:rsidRPr="00906BEE" w:rsidRDefault="00152FB0" w:rsidP="00152FB0">
            <w:r>
              <w:t xml:space="preserve">To obtain Full Time </w:t>
            </w:r>
            <w:r w:rsidR="00561E86">
              <w:t>employment in a challenging industry that will allow for growth and career progression.</w:t>
            </w:r>
          </w:p>
          <w:p w:rsidR="002C2CDD" w:rsidRPr="00906BEE" w:rsidRDefault="006F17A6" w:rsidP="007569C1">
            <w:pPr>
              <w:pStyle w:val="Heading3"/>
            </w:pPr>
            <w:sdt>
              <w:sdtPr>
                <w:alias w:val="Skills:"/>
                <w:tag w:val="Skills:"/>
                <w:id w:val="1490835561"/>
                <w:placeholder>
                  <w:docPart w:val="BE73EE5D7C0F4180838484DE001621B6"/>
                </w:placeholder>
                <w:temporary/>
                <w:showingPlcHdr/>
                <w15:appearance w15:val="hidden"/>
              </w:sdtPr>
              <w:sdtEndPr/>
              <w:sdtContent>
                <w:r w:rsidR="002C2CDD" w:rsidRPr="00906BEE">
                  <w:t>Skills</w:t>
                </w:r>
              </w:sdtContent>
            </w:sdt>
          </w:p>
          <w:p w:rsidR="00741125" w:rsidRDefault="00935413" w:rsidP="00935413">
            <w:pPr>
              <w:pStyle w:val="ListParagraph"/>
              <w:numPr>
                <w:ilvl w:val="0"/>
                <w:numId w:val="11"/>
              </w:numPr>
            </w:pPr>
            <w:r>
              <w:t>Microsoft Word</w:t>
            </w:r>
          </w:p>
          <w:p w:rsidR="00935413" w:rsidRDefault="00935413" w:rsidP="00935413">
            <w:pPr>
              <w:pStyle w:val="ListParagraph"/>
              <w:numPr>
                <w:ilvl w:val="0"/>
                <w:numId w:val="11"/>
              </w:numPr>
            </w:pPr>
            <w:r>
              <w:t>Microsoft Excel</w:t>
            </w:r>
          </w:p>
          <w:p w:rsidR="00152FB0" w:rsidRDefault="00152FB0" w:rsidP="00152FB0">
            <w:pPr>
              <w:pStyle w:val="ListParagraph"/>
              <w:numPr>
                <w:ilvl w:val="0"/>
                <w:numId w:val="11"/>
              </w:numPr>
            </w:pPr>
            <w:r>
              <w:t>Microsoft Outlook</w:t>
            </w:r>
          </w:p>
          <w:p w:rsidR="00935413" w:rsidRDefault="00935413" w:rsidP="00935413">
            <w:pPr>
              <w:pStyle w:val="ListParagraph"/>
              <w:numPr>
                <w:ilvl w:val="0"/>
                <w:numId w:val="11"/>
              </w:numPr>
            </w:pPr>
            <w:r>
              <w:t>Inventory Control</w:t>
            </w:r>
          </w:p>
          <w:p w:rsidR="00935413" w:rsidRDefault="00935413" w:rsidP="00935413">
            <w:pPr>
              <w:pStyle w:val="ListParagraph"/>
              <w:numPr>
                <w:ilvl w:val="0"/>
                <w:numId w:val="11"/>
              </w:numPr>
            </w:pPr>
            <w:r>
              <w:t>Database Management</w:t>
            </w:r>
          </w:p>
          <w:p w:rsidR="00935413" w:rsidRDefault="00561E86" w:rsidP="00935413">
            <w:pPr>
              <w:pStyle w:val="ListParagraph"/>
              <w:numPr>
                <w:ilvl w:val="0"/>
                <w:numId w:val="11"/>
              </w:numPr>
            </w:pPr>
            <w:r>
              <w:t>Promotional Advertising on Social Media</w:t>
            </w:r>
          </w:p>
          <w:p w:rsidR="00935413" w:rsidRDefault="00935413" w:rsidP="00935413">
            <w:pPr>
              <w:pStyle w:val="ListParagraph"/>
              <w:numPr>
                <w:ilvl w:val="0"/>
                <w:numId w:val="11"/>
              </w:numPr>
            </w:pPr>
            <w:r>
              <w:t>Sales</w:t>
            </w:r>
          </w:p>
          <w:p w:rsidR="00A22277" w:rsidRDefault="00561E86" w:rsidP="00561E86">
            <w:pPr>
              <w:pStyle w:val="ListParagraph"/>
              <w:numPr>
                <w:ilvl w:val="0"/>
                <w:numId w:val="11"/>
              </w:numPr>
            </w:pPr>
            <w:r>
              <w:t>Mechanical aptitude with cars</w:t>
            </w:r>
          </w:p>
          <w:p w:rsidR="00561E86" w:rsidRPr="00906BEE" w:rsidRDefault="00561E86" w:rsidP="00561E86">
            <w:pPr>
              <w:pStyle w:val="ListParagraph"/>
              <w:numPr>
                <w:ilvl w:val="0"/>
                <w:numId w:val="11"/>
              </w:numPr>
            </w:pPr>
            <w:r>
              <w:t>Team building</w:t>
            </w:r>
          </w:p>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rsidTr="00823C54">
              <w:trPr>
                <w:trHeight w:hRule="exact" w:val="1296"/>
              </w:trPr>
              <w:tc>
                <w:tcPr>
                  <w:tcW w:w="6055" w:type="dxa"/>
                  <w:vAlign w:val="center"/>
                </w:tcPr>
                <w:p w:rsidR="00C612DA" w:rsidRPr="00906BEE" w:rsidRDefault="006F17A6" w:rsidP="00D1084F">
                  <w:pPr>
                    <w:pStyle w:val="Heading1"/>
                    <w:jc w:val="center"/>
                    <w:outlineLvl w:val="0"/>
                  </w:pPr>
                  <w:sdt>
                    <w:sdtPr>
                      <w:alias w:val="Enter your name:"/>
                      <w:tag w:val="Enter your name:"/>
                      <w:id w:val="-296147368"/>
                      <w:placeholder>
                        <w:docPart w:val="FE23E50706CF496BBC0B29AA7C684C1B"/>
                      </w:placeholder>
                      <w15:dataBinding w:prefixMappings="xmlns:ns0='http://schemas.microsoft.com/temp/samples' " w:xpath="/ns0:employees[1]/ns0:employee[1]/ns0:Address[1]" w:storeItemID="{00000000-0000-0000-0000-000000000000}"/>
                      <w15:appearance w15:val="hidden"/>
                    </w:sdtPr>
                    <w:sdtEndPr/>
                    <w:sdtContent>
                      <w:r w:rsidR="00935413">
                        <w:t>Dwayne romanchuk</w:t>
                      </w:r>
                    </w:sdtContent>
                  </w:sdt>
                </w:p>
                <w:p w:rsidR="00906BEE" w:rsidRPr="00906BEE" w:rsidRDefault="006F17A6" w:rsidP="00D1084F">
                  <w:pPr>
                    <w:pStyle w:val="Heading2"/>
                    <w:jc w:val="center"/>
                    <w:outlineLvl w:val="1"/>
                  </w:pPr>
                  <w:sdt>
                    <w:sdtPr>
                      <w:alias w:val="Enter Profession or Industry:"/>
                      <w:tag w:val="Enter Profession or Industry:"/>
                      <w:id w:val="-83681269"/>
                      <w:placeholder>
                        <w:docPart w:val="88F8DC612DD2493BB52BDE811C7CE4A3"/>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63D06">
                        <w:t>dromanchuk@me.com</w:t>
                      </w:r>
                    </w:sdtContent>
                  </w:sdt>
                  <w:r w:rsidR="00E02DCD" w:rsidRPr="00906BEE">
                    <w:t xml:space="preserve"> | </w:t>
                  </w:r>
                  <w:sdt>
                    <w:sdtPr>
                      <w:alias w:val="Link to other online properties:"/>
                      <w:tag w:val="Link to other online properties:"/>
                      <w:id w:val="1480037238"/>
                      <w:placeholder>
                        <w:docPart w:val="8A104DD78A3A49A981C4B50B9B4CC98A"/>
                      </w:placeholde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563D06">
                        <w:t>403-998-7933</w:t>
                      </w:r>
                      <w:r w:rsidR="00563D06">
                        <w:br/>
                        <w:t>56 brightonstone grdns se, calgary, ab</w:t>
                      </w:r>
                    </w:sdtContent>
                  </w:sdt>
                </w:p>
              </w:tc>
            </w:tr>
          </w:tbl>
          <w:p w:rsidR="002C2CDD" w:rsidRPr="00906BEE" w:rsidRDefault="006F17A6" w:rsidP="007569C1">
            <w:pPr>
              <w:pStyle w:val="Heading3"/>
            </w:pPr>
            <w:sdt>
              <w:sdtPr>
                <w:alias w:val="Experience:"/>
                <w:tag w:val="Experience:"/>
                <w:id w:val="1217937480"/>
                <w:placeholder>
                  <w:docPart w:val="084D5592885549DE9CE22CD8BA78BDA0"/>
                </w:placeholder>
                <w:temporary/>
                <w:showingPlcHdr/>
                <w15:appearance w15:val="hidden"/>
              </w:sdtPr>
              <w:sdtEndPr/>
              <w:sdtContent>
                <w:r w:rsidR="002C2CDD" w:rsidRPr="00906BEE">
                  <w:t>Experience</w:t>
                </w:r>
              </w:sdtContent>
            </w:sdt>
          </w:p>
          <w:p w:rsidR="002C2CDD" w:rsidRPr="00906BEE" w:rsidRDefault="00152FB0" w:rsidP="007569C1">
            <w:pPr>
              <w:pStyle w:val="Heading4"/>
            </w:pPr>
            <w:r>
              <w:t>SALES &amp; CUSTOMER SUPPORT</w:t>
            </w:r>
            <w:r w:rsidR="002C2CDD" w:rsidRPr="00906BEE">
              <w:t xml:space="preserve"> • </w:t>
            </w:r>
            <w:r>
              <w:t>THE TANNING DEPOT</w:t>
            </w:r>
            <w:r w:rsidR="002C2CDD" w:rsidRPr="00906BEE">
              <w:t xml:space="preserve"> • </w:t>
            </w:r>
            <w:r>
              <w:t>JULY 2013</w:t>
            </w:r>
            <w:r w:rsidR="00F47E97" w:rsidRPr="00906BEE">
              <w:t xml:space="preserve"> – </w:t>
            </w:r>
            <w:r>
              <w:t>JULY 2018</w:t>
            </w:r>
          </w:p>
          <w:p w:rsidR="002C2CDD" w:rsidRPr="00906BEE" w:rsidRDefault="009049F8" w:rsidP="007569C1">
            <w:r>
              <w:t>Supportive Role</w:t>
            </w:r>
            <w:r w:rsidR="00152FB0">
              <w:t xml:space="preserve"> to </w:t>
            </w:r>
            <w:proofErr w:type="spellStart"/>
            <w:r w:rsidR="00152FB0">
              <w:t>Fabutan</w:t>
            </w:r>
            <w:proofErr w:type="spellEnd"/>
            <w:r w:rsidR="00152FB0">
              <w:t xml:space="preserve"> Studios in regards to product ordering, parts inquir</w:t>
            </w:r>
            <w:r>
              <w:t>i</w:t>
            </w:r>
            <w:r w:rsidR="00152FB0">
              <w:t>es, account management, product training, account collections</w:t>
            </w:r>
            <w:r w:rsidR="00563D06">
              <w:t>, support for different types of equipment used at studio level</w:t>
            </w:r>
          </w:p>
          <w:p w:rsidR="002C2CDD" w:rsidRPr="00906BEE" w:rsidRDefault="00152FB0" w:rsidP="007569C1">
            <w:pPr>
              <w:pStyle w:val="Heading4"/>
            </w:pPr>
            <w:r>
              <w:t>MANAGER</w:t>
            </w:r>
            <w:r w:rsidR="002C2CDD" w:rsidRPr="00906BEE">
              <w:t xml:space="preserve"> • </w:t>
            </w:r>
            <w:r>
              <w:t>FABUTAN SUNTAN STUDIOS</w:t>
            </w:r>
            <w:r w:rsidR="002C2CDD" w:rsidRPr="00906BEE">
              <w:t xml:space="preserve"> • </w:t>
            </w:r>
            <w:r>
              <w:t>APRIL 2010</w:t>
            </w:r>
            <w:r w:rsidR="00F47E97" w:rsidRPr="00906BEE">
              <w:t xml:space="preserve"> – </w:t>
            </w:r>
            <w:r>
              <w:t>JULY 2013</w:t>
            </w:r>
          </w:p>
          <w:p w:rsidR="002C2CDD" w:rsidRDefault="00152FB0" w:rsidP="007569C1">
            <w:r>
              <w:t xml:space="preserve">Studio manager at which I led multiple staff members through daily, weekly and monthly targets, full training with new and existing staff members, direct support to </w:t>
            </w:r>
            <w:r w:rsidR="00563D06">
              <w:t>Area Man</w:t>
            </w:r>
            <w:r w:rsidR="00561E86">
              <w:t xml:space="preserve">ager, helped with managing multiple </w:t>
            </w:r>
            <w:r w:rsidR="00563D06">
              <w:t xml:space="preserve">locations at one time, sales of products and services to new and existing customers.  </w:t>
            </w:r>
          </w:p>
          <w:p w:rsidR="008A3FF4" w:rsidRDefault="008A3FF4" w:rsidP="007569C1"/>
          <w:p w:rsidR="008A3FF4" w:rsidRPr="008A3FF4" w:rsidRDefault="008A3FF4" w:rsidP="007569C1">
            <w:pPr>
              <w:rPr>
                <w:b/>
              </w:rPr>
            </w:pPr>
            <w:r w:rsidRPr="008A3FF4">
              <w:rPr>
                <w:b/>
              </w:rPr>
              <w:t>LOT ATTENDANT/APPOINTMENT COORDINATOR</w:t>
            </w:r>
            <w:r w:rsidRPr="008A3FF4">
              <w:rPr>
                <w:b/>
              </w:rPr>
              <w:t xml:space="preserve"> • </w:t>
            </w:r>
            <w:r w:rsidR="00314213">
              <w:rPr>
                <w:b/>
              </w:rPr>
              <w:t xml:space="preserve">HYATT </w:t>
            </w:r>
            <w:r w:rsidRPr="008A3FF4">
              <w:rPr>
                <w:b/>
              </w:rPr>
              <w:t>MERCEDES BENZ</w:t>
            </w:r>
            <w:r w:rsidRPr="008A3FF4">
              <w:rPr>
                <w:b/>
              </w:rPr>
              <w:t xml:space="preserve"> • </w:t>
            </w:r>
            <w:r w:rsidRPr="008A3FF4">
              <w:rPr>
                <w:b/>
              </w:rPr>
              <w:t>FEB 2009 – APRIL 2010</w:t>
            </w:r>
          </w:p>
          <w:p w:rsidR="008A3FF4" w:rsidRDefault="008A3FF4" w:rsidP="007569C1">
            <w:r>
              <w:t xml:space="preserve">Greeted customers, recorded vehicle information and directed to service advisor, moved vehicles from lots, washed customer cars, organized vehicle lot, took photos of used vehicles for sales department. Scheduled appointments for customers, ran payments, confirmed appointments with customers, filing, scheduled loaner vehicles. </w:t>
            </w:r>
          </w:p>
          <w:p w:rsidR="008A3FF4" w:rsidRDefault="008A3FF4" w:rsidP="007569C1"/>
          <w:p w:rsidR="008A3FF4" w:rsidRDefault="008A3FF4" w:rsidP="007569C1"/>
          <w:p w:rsidR="008A3FF4" w:rsidRDefault="008A3FF4" w:rsidP="007569C1"/>
          <w:p w:rsidR="008A3FF4" w:rsidRDefault="008A3FF4" w:rsidP="007569C1"/>
          <w:p w:rsidR="008A3FF4" w:rsidRPr="008A3FF4" w:rsidRDefault="008A3FF4" w:rsidP="007569C1">
            <w:pPr>
              <w:rPr>
                <w:b/>
              </w:rPr>
            </w:pPr>
            <w:r w:rsidRPr="008A3FF4">
              <w:rPr>
                <w:b/>
              </w:rPr>
              <w:lastRenderedPageBreak/>
              <w:t>CUSTOMER SERVICE AGENT</w:t>
            </w:r>
            <w:r w:rsidRPr="008A3FF4">
              <w:rPr>
                <w:b/>
              </w:rPr>
              <w:t xml:space="preserve"> • </w:t>
            </w:r>
            <w:r w:rsidRPr="008A3FF4">
              <w:rPr>
                <w:b/>
              </w:rPr>
              <w:t>SCOTIABANK CONTACT CENTER</w:t>
            </w:r>
            <w:r w:rsidRPr="008A3FF4">
              <w:rPr>
                <w:b/>
              </w:rPr>
              <w:t xml:space="preserve"> • </w:t>
            </w:r>
            <w:r w:rsidRPr="008A3FF4">
              <w:rPr>
                <w:b/>
              </w:rPr>
              <w:t>MAY 2006 – FEB 2009</w:t>
            </w:r>
          </w:p>
          <w:p w:rsidR="008A3FF4" w:rsidRDefault="008A3FF4" w:rsidP="007569C1">
            <w:r>
              <w:t xml:space="preserve">Spoke with customers over the phone regarding bank accounts, credit accounts, mortgages, loans. Did follow up calls with customers regarding inquires on accounts, upgraded customer accounts to new products, opened new banking products for customers. </w:t>
            </w:r>
          </w:p>
          <w:p w:rsidR="002C2CDD" w:rsidRPr="00906BEE" w:rsidRDefault="006F17A6" w:rsidP="007569C1">
            <w:pPr>
              <w:pStyle w:val="Heading3"/>
            </w:pPr>
            <w:sdt>
              <w:sdtPr>
                <w:alias w:val="Education:"/>
                <w:tag w:val="Education:"/>
                <w:id w:val="1349516922"/>
                <w:placeholder>
                  <w:docPart w:val="4B3A0D9AE0874BD8977D005EEB8F8622"/>
                </w:placeholder>
                <w:temporary/>
                <w:showingPlcHdr/>
                <w15:appearance w15:val="hidden"/>
              </w:sdtPr>
              <w:sdtEndPr/>
              <w:sdtContent>
                <w:r w:rsidR="002C2CDD" w:rsidRPr="00906BEE">
                  <w:t>Education</w:t>
                </w:r>
              </w:sdtContent>
            </w:sdt>
          </w:p>
          <w:p w:rsidR="002C2CDD" w:rsidRPr="00906BEE" w:rsidRDefault="00563D06" w:rsidP="007569C1">
            <w:pPr>
              <w:pStyle w:val="Heading4"/>
            </w:pPr>
            <w:r>
              <w:t>GED</w:t>
            </w:r>
            <w:r w:rsidR="002C2CDD" w:rsidRPr="00906BEE">
              <w:t xml:space="preserve"> • </w:t>
            </w:r>
            <w:r w:rsidR="00A22277">
              <w:t>2000</w:t>
            </w:r>
            <w:r w:rsidR="002C2CDD" w:rsidRPr="00906BEE">
              <w:t xml:space="preserve"> • </w:t>
            </w:r>
            <w:r w:rsidR="00A22277">
              <w:t>LCI</w:t>
            </w:r>
          </w:p>
          <w:p w:rsidR="00A22277" w:rsidRDefault="00A22277" w:rsidP="007569C1">
            <w:pPr>
              <w:pStyle w:val="Heading4"/>
            </w:pPr>
          </w:p>
          <w:p w:rsidR="002C2CDD" w:rsidRPr="00906BEE" w:rsidRDefault="00A22277" w:rsidP="007569C1">
            <w:pPr>
              <w:pStyle w:val="Heading4"/>
            </w:pPr>
            <w:r>
              <w:t>Highsc</w:t>
            </w:r>
            <w:r w:rsidR="009049F8">
              <w:t>h</w:t>
            </w:r>
            <w:r>
              <w:t>ool Graduated</w:t>
            </w:r>
            <w:r w:rsidR="002C2CDD" w:rsidRPr="00906BEE">
              <w:t xml:space="preserve"> • </w:t>
            </w:r>
            <w:r>
              <w:t>June 1999</w:t>
            </w:r>
            <w:r w:rsidR="002C2CDD" w:rsidRPr="00906BEE">
              <w:t xml:space="preserve"> • </w:t>
            </w:r>
            <w:r>
              <w:t>LCi</w:t>
            </w:r>
          </w:p>
          <w:p w:rsidR="002C2CDD" w:rsidRDefault="002C2CDD" w:rsidP="007569C1"/>
          <w:p w:rsidR="00A22277" w:rsidRDefault="00A22277" w:rsidP="007569C1"/>
          <w:p w:rsidR="00A22277" w:rsidRPr="00906BEE" w:rsidRDefault="00A22277" w:rsidP="007569C1"/>
          <w:p w:rsidR="002C2CDD" w:rsidRPr="00906BEE" w:rsidRDefault="006F17A6" w:rsidP="007569C1">
            <w:pPr>
              <w:pStyle w:val="Heading3"/>
            </w:pPr>
            <w:sdt>
              <w:sdtPr>
                <w:alias w:val="Volunteer Experience or Leadership:"/>
                <w:tag w:val="Volunteer Experience or Leadership:"/>
                <w:id w:val="-1093778966"/>
                <w:placeholder>
                  <w:docPart w:val="5024043C91E145B4A21254DC3617F3B6"/>
                </w:placeholder>
                <w:temporary/>
                <w:showingPlcHdr/>
                <w15:appearance w15:val="hidden"/>
              </w:sdtPr>
              <w:sdtEndPr/>
              <w:sdtContent>
                <w:r w:rsidR="002C2CDD" w:rsidRPr="00906BEE">
                  <w:t>Volunteer Experience or Leadership</w:t>
                </w:r>
              </w:sdtContent>
            </w:sdt>
          </w:p>
          <w:p w:rsidR="00A22277" w:rsidRDefault="00314213" w:rsidP="00314213">
            <w:r>
              <w:t>I am currently on the volunteer committee with Show your ride for Brandon which is a not for profit fundraising committee that hosts an annual charity car show each summer. I also attend various other charity car shows through the summer season to help raise funds for those events. During the winter months I coach junior curlers at their curling camps and sessions at my local curling clubs.</w:t>
            </w:r>
          </w:p>
          <w:p w:rsidR="00314213" w:rsidRPr="00906BEE" w:rsidRDefault="00314213" w:rsidP="00314213"/>
        </w:tc>
      </w:tr>
    </w:tbl>
    <w:p w:rsidR="00561E86" w:rsidRDefault="006F17A6" w:rsidP="000C0F71">
      <w:pPr>
        <w:pStyle w:val="EndOfDocument"/>
      </w:pPr>
      <w:sdt>
        <w:sdtPr>
          <w:alias w:val="References available on request."/>
          <w:tag w:val="References available on request."/>
          <w:id w:val="-681041783"/>
          <w:placeholder>
            <w:docPart w:val="DBB13B805A2D40F9A4C5F851B185E079"/>
          </w:placeholder>
          <w:temporary/>
          <w:showingPlcHdr/>
          <w15:appearance w15:val="hidden"/>
        </w:sdtPr>
        <w:sdtEndPr/>
        <w:sdtContent>
          <w:bookmarkStart w:id="0" w:name="_GoBack"/>
          <w:r w:rsidR="00440F24" w:rsidRPr="000C0F71">
            <w:t>References available on request.</w:t>
          </w:r>
          <w:bookmarkEnd w:id="0"/>
        </w:sdtContent>
      </w:sdt>
    </w:p>
    <w:p w:rsidR="00561E86" w:rsidRPr="00561E86" w:rsidRDefault="00561E86" w:rsidP="00561E86"/>
    <w:p w:rsidR="00561E86" w:rsidRPr="00561E86" w:rsidRDefault="00561E86" w:rsidP="00561E86"/>
    <w:p w:rsidR="00561E86" w:rsidRPr="00561E86" w:rsidRDefault="00561E86" w:rsidP="00561E86"/>
    <w:p w:rsidR="00561E86" w:rsidRPr="00561E86" w:rsidRDefault="00561E86" w:rsidP="00561E86"/>
    <w:p w:rsidR="00561E86" w:rsidRPr="00561E86" w:rsidRDefault="00561E86" w:rsidP="00561E86"/>
    <w:p w:rsidR="00561E86" w:rsidRPr="00561E86" w:rsidRDefault="00561E86" w:rsidP="00561E86"/>
    <w:p w:rsidR="00561E86" w:rsidRPr="00561E86" w:rsidRDefault="00561E86" w:rsidP="00561E86"/>
    <w:p w:rsidR="00561E86" w:rsidRPr="00561E86" w:rsidRDefault="00561E86" w:rsidP="00561E86"/>
    <w:p w:rsidR="00561E86" w:rsidRPr="00561E86" w:rsidRDefault="00561E86" w:rsidP="00561E86"/>
    <w:p w:rsidR="00561E86" w:rsidRPr="00561E86" w:rsidRDefault="00561E86" w:rsidP="00561E86"/>
    <w:p w:rsidR="00561E86" w:rsidRPr="00561E86" w:rsidRDefault="00561E86" w:rsidP="00561E86"/>
    <w:p w:rsidR="00561E86" w:rsidRPr="00561E86" w:rsidRDefault="00561E86" w:rsidP="00561E86"/>
    <w:p w:rsidR="00561E86" w:rsidRDefault="00561E86" w:rsidP="00561E86"/>
    <w:p w:rsidR="00561E86" w:rsidRDefault="00561E86" w:rsidP="00561E86"/>
    <w:p w:rsidR="00290AAA" w:rsidRPr="00561E86" w:rsidRDefault="00290AAA" w:rsidP="00561E86"/>
    <w:sectPr w:rsidR="00290AAA" w:rsidRPr="00561E86" w:rsidSect="00EF7CC9">
      <w:headerReference w:type="default" r:id="rId8"/>
      <w:footerReference w:type="default" r:id="rId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7A6" w:rsidRDefault="006F17A6" w:rsidP="00713050">
      <w:pPr>
        <w:spacing w:line="240" w:lineRule="auto"/>
      </w:pPr>
      <w:r>
        <w:separator/>
      </w:r>
    </w:p>
  </w:endnote>
  <w:endnote w:type="continuationSeparator" w:id="0">
    <w:p w:rsidR="006F17A6" w:rsidRDefault="006F17A6"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Sitka Small"/>
    <w:charset w:val="00"/>
    <w:family w:val="roman"/>
    <w:pitch w:val="variable"/>
    <w:sig w:usb0="00000001" w:usb1="00000000" w:usb2="00000000" w:usb3="00000000" w:csb0="00000003" w:csb1="00000000"/>
  </w:font>
  <w:font w:name="Franklin Gothic Demi">
    <w:altName w:val="Franklin Gothic Medium"/>
    <w:charset w:val="00"/>
    <w:family w:val="swiss"/>
    <w:pitch w:val="variable"/>
    <w:sig w:usb0="00000001"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684488" w:rsidTr="00561E86">
      <w:tc>
        <w:tcPr>
          <w:tcW w:w="2628" w:type="dxa"/>
          <w:tcMar>
            <w:top w:w="144" w:type="dxa"/>
            <w:left w:w="115" w:type="dxa"/>
            <w:right w:w="115" w:type="dxa"/>
          </w:tcMar>
        </w:tcPr>
        <w:p w:rsidR="00684488" w:rsidRPr="00CA3DF1" w:rsidRDefault="00684488" w:rsidP="00811117">
          <w:pPr>
            <w:pStyle w:val="Footer"/>
          </w:pPr>
        </w:p>
      </w:tc>
      <w:tc>
        <w:tcPr>
          <w:tcW w:w="2628" w:type="dxa"/>
          <w:tcMar>
            <w:top w:w="144" w:type="dxa"/>
            <w:left w:w="115" w:type="dxa"/>
            <w:right w:w="115" w:type="dxa"/>
          </w:tcMar>
        </w:tcPr>
        <w:p w:rsidR="00684488" w:rsidRPr="00C2098A" w:rsidRDefault="00684488" w:rsidP="00811117">
          <w:pPr>
            <w:pStyle w:val="Footer"/>
          </w:pPr>
        </w:p>
      </w:tc>
      <w:tc>
        <w:tcPr>
          <w:tcW w:w="2628" w:type="dxa"/>
          <w:tcMar>
            <w:top w:w="144" w:type="dxa"/>
            <w:left w:w="115" w:type="dxa"/>
            <w:right w:w="115" w:type="dxa"/>
          </w:tcMar>
        </w:tcPr>
        <w:p w:rsidR="00684488" w:rsidRPr="00C2098A" w:rsidRDefault="00684488" w:rsidP="00811117">
          <w:pPr>
            <w:pStyle w:val="Footer"/>
          </w:pPr>
        </w:p>
      </w:tc>
      <w:tc>
        <w:tcPr>
          <w:tcW w:w="2628" w:type="dxa"/>
          <w:tcMar>
            <w:top w:w="144" w:type="dxa"/>
            <w:left w:w="115" w:type="dxa"/>
            <w:right w:w="115" w:type="dxa"/>
          </w:tcMar>
        </w:tcPr>
        <w:p w:rsidR="00684488" w:rsidRPr="00C2098A" w:rsidRDefault="00684488" w:rsidP="00811117">
          <w:pPr>
            <w:pStyle w:val="Footer"/>
          </w:pPr>
        </w:p>
      </w:tc>
    </w:tr>
  </w:tbl>
  <w:p w:rsidR="00C2098A" w:rsidRDefault="00C2098A" w:rsidP="00217980">
    <w:pPr>
      <w:pStyle w:val="Footer"/>
      <w:rPr>
        <w:noProof/>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7A6" w:rsidRDefault="006F17A6" w:rsidP="00713050">
      <w:pPr>
        <w:spacing w:line="240" w:lineRule="auto"/>
      </w:pPr>
      <w:r>
        <w:separator/>
      </w:r>
    </w:p>
  </w:footnote>
  <w:footnote w:type="continuationSeparator" w:id="0">
    <w:p w:rsidR="006F17A6" w:rsidRDefault="006F17A6" w:rsidP="007130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rsidTr="00741125">
      <w:trPr>
        <w:trHeight w:hRule="exact" w:val="2952"/>
      </w:trPr>
      <w:tc>
        <w:tcPr>
          <w:tcW w:w="3783" w:type="dxa"/>
          <w:tcMar>
            <w:top w:w="821" w:type="dxa"/>
            <w:right w:w="720" w:type="dxa"/>
          </w:tcMar>
        </w:tcPr>
        <w:p w:rsidR="001A5CA9" w:rsidRPr="00F207C0" w:rsidRDefault="00E02DCD" w:rsidP="001A5CA9">
          <w:pPr>
            <w:pStyle w:val="Initials"/>
          </w:pPr>
          <w:r>
            <w:rPr>
              <w:noProof/>
              <w:lang w:val="en-CA" w:eastAsia="en-CA"/>
            </w:rPr>
            <mc:AlternateContent>
              <mc:Choice Requires="wpg">
                <w:drawing>
                  <wp:anchor distT="0" distB="0" distL="114300" distR="114300" simplePos="0" relativeHeight="251659264" behindDoc="1" locked="1" layoutInCell="1" allowOverlap="1" wp14:anchorId="1E7A429E" wp14:editId="535A69B6">
                    <wp:simplePos x="0" y="0"/>
                    <wp:positionH relativeFrom="column">
                      <wp:posOffset>0</wp:posOffset>
                    </wp:positionH>
                    <wp:positionV relativeFrom="page">
                      <wp:posOffset>-501015</wp:posOffset>
                    </wp:positionV>
                    <wp:extent cx="6665595" cy="1810385"/>
                    <wp:effectExtent l="0" t="0" r="0" b="0"/>
                    <wp:wrapNone/>
                    <wp:docPr id="3" name="Group 3" title="Continuation page header graphic"/>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94069AD" id="Group 3" o:spid="_x0000_s1026" alt="Title: Continuation page header graphic"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">
                    <v:rect id="Red rectangle" o:spid="_x0000_s1027" style="position:absolute;left:11334;top:4191;width:55321;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Va6MUA&#10;AADbAAAADwAAAGRycy9kb3ducmV2LnhtbESPQWvCQBSE7wX/w/KE3pqNhlaJriKCIKUUmurB2yP7&#10;zEazb0N2jWl/fbdQ6HGYmW+Y5Xqwjeip87VjBZMkBUFcOl1zpeDwuXuag/ABWWPjmBR8kYf1avSw&#10;xFy7O39QX4RKRAj7HBWYENpcSl8asugT1xJH7+w6iyHKrpK6w3uE20ZO0/RFWqw5LhhsaWuovBY3&#10;q+D1MssK02/67+ydjsYd3067rVfqcTxsFiACDeE//NfeawXPGfx+i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dVroxQAAANsAAAAPAAAAAAAAAAAAAAAAAJgCAABkcnMv&#10;ZG93bnJldi54bWxQSwUGAAAAAAQABAD1AAAAigMAAAAA&#10;" fillcolor="#ea4e4e [3204]" stroked="f" strokeweight="1pt"/>
                    <v:oval id="White circle" o:spid="_x0000_s1028" style="position:absolute;left:571;top:571;width:17044;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3+8YA&#10;AADbAAAADwAAAGRycy9kb3ducmV2LnhtbESPQWvCQBSE74L/YXmCt7qxklKiq4hWKVhbGgult0f2&#10;NQlm34bd1aT/vlsoeBxm5htmsepNI67kfG1ZwXSSgCAurK65VPBx2t09gvABWWNjmRT8kIfVcjhY&#10;YKZtx+90zUMpIoR9hgqqENpMSl9UZNBPbEscvW/rDIYoXSm1wy7CTSPvk+RBGqw5LlTY0qai4pxf&#10;jIKXz9fzzKX77dvx6dDlySyt88OXUuNRv56DCNSHW/i//awVpCn8fY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93+8YAAADbAAAADwAAAAAAAAAAAAAAAACYAgAAZHJz&#10;L2Rvd25yZXYueG1sUEsFBgAAAAAEAAQA9QAAAIsD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ej8MYA&#10;AADbAAAADwAAAGRycy9kb3ducmV2LnhtbESPT0sDMRTE7wW/Q3gFL2Kz9R+yNi2rYim9iFXo9bl5&#10;3SxuXkISu9t++kYQehxm5jfMbDHYTuwpxNaxgumkAEFcO91yo+Dr8+36EURMyBo7x6TgQBEW84vR&#10;DEvtev6g/SY1IkM4lqjApORLKWNtyGKcOE+cvZ0LFlOWoZE6YJ/htpM3RfEgLbacFwx6ejFU/2x+&#10;rYLj9+vzVeVvl+vQL6d+W5ntexqUuhwP1ROIREM6h//bK63g/g7+vuQfIOc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ej8MYAAADbAAAADwAAAAAAAAAAAAAAAACYAgAAZHJz&#10;L2Rvd25yZXYueG1sUEsFBgAAAAAEAAQA9QAAAIsDAAAAAA==&#10;" adj="626" fillcolor="#ea4e4e [3204]" stroked="f" strokeweight="1pt">
                      <v:stroke joinstyle="miter"/>
                    </v:shape>
                    <w10:wrap anchory="page"/>
                    <w10:anchorlock/>
                  </v:group>
                </w:pict>
              </mc:Fallback>
            </mc:AlternateContent>
          </w:r>
          <w:sdt>
            <w:sdtPr>
              <w:alias w:val="Enter initials:"/>
              <w:tag w:val="Enter initials:"/>
              <w:id w:val="-1659604841"/>
              <w:dataBinding w:prefixMappings="xmlns:ns0='http://schemas.openxmlformats.org/officeDocument/2006/extended-properties' " w:xpath="/ns0:Properties[1]/ns0:Company[1]" w:storeItemID="{6668398D-A668-4E3E-A5EB-62B293D839F1}"/>
              <w15:appearance w15:val="hidden"/>
              <w:text/>
            </w:sdtPr>
            <w:sdtEndPr/>
            <w:sdtContent>
              <w:r w:rsidR="00935413">
                <w:t>DR</w:t>
              </w:r>
            </w:sdtContent>
          </w:sdt>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rsidTr="00EF7CC9">
            <w:trPr>
              <w:trHeight w:hRule="exact" w:val="1152"/>
            </w:trPr>
            <w:tc>
              <w:tcPr>
                <w:tcW w:w="6055" w:type="dxa"/>
                <w:vAlign w:val="center"/>
              </w:tcPr>
              <w:p w:rsidR="001A5CA9" w:rsidRPr="009B3C40" w:rsidRDefault="006F17A6" w:rsidP="00D1084F">
                <w:pPr>
                  <w:pStyle w:val="Heading1"/>
                  <w:jc w:val="center"/>
                  <w:outlineLvl w:val="0"/>
                </w:pPr>
                <w:sdt>
                  <w:sdtPr>
                    <w:alias w:val="Enter your name:"/>
                    <w:tag w:val="Enter your name:"/>
                    <w:id w:val="185027472"/>
                    <w15:dataBinding w:prefixMappings="xmlns:ns0='http://schemas.microsoft.com/temp/samples' " w:xpath="/ns0:employees[1]/ns0:employee[1]/ns0:Address[1]" w:storeItemID="{00000000-0000-0000-0000-000000000000}"/>
                    <w15:appearance w15:val="hidden"/>
                  </w:sdtPr>
                  <w:sdtEndPr/>
                  <w:sdtContent>
                    <w:r w:rsidR="005315BB">
                      <w:t>Dwayne romanchuk</w:t>
                    </w:r>
                  </w:sdtContent>
                </w:sdt>
              </w:p>
              <w:p w:rsidR="001A5CA9" w:rsidRDefault="006F17A6" w:rsidP="00D1084F">
                <w:pPr>
                  <w:pStyle w:val="Heading2"/>
                  <w:jc w:val="center"/>
                  <w:outlineLvl w:val="1"/>
                </w:pPr>
                <w:sdt>
                  <w:sdtPr>
                    <w:alias w:val="Enter Profession or Industry:"/>
                    <w:tag w:val="Enter Profession or Industry:"/>
                    <w:id w:val="1972160614"/>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563D06">
                      <w:t>dromanchuk@me.com</w:t>
                    </w:r>
                  </w:sdtContent>
                </w:sdt>
                <w:r w:rsidR="00E12C60">
                  <w:t xml:space="preserve"> | </w:t>
                </w:r>
                <w:sdt>
                  <w:sdtPr>
                    <w:alias w:val="Link to other online properties:"/>
                    <w:tag w:val="Link to other online properties:"/>
                    <w:id w:val="-1229059816"/>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563D06">
                      <w:t>403-998-7933</w:t>
                    </w:r>
                    <w:r w:rsidR="00563D06">
                      <w:br/>
                      <w:t>56 brightonstone grdns se, calgary, ab</w:t>
                    </w:r>
                  </w:sdtContent>
                </w:sdt>
              </w:p>
            </w:tc>
          </w:tr>
        </w:tbl>
        <w:p w:rsidR="001A5CA9" w:rsidRPr="00F207C0" w:rsidRDefault="001A5CA9" w:rsidP="001A5CA9"/>
      </w:tc>
    </w:tr>
  </w:tbl>
  <w:p w:rsidR="00217980" w:rsidRPr="001A5CA9" w:rsidRDefault="00217980" w:rsidP="001A5C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3E24A9C"/>
    <w:multiLevelType w:val="hybridMultilevel"/>
    <w:tmpl w:val="F698E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413"/>
    <w:rsid w:val="00091382"/>
    <w:rsid w:val="000A07DA"/>
    <w:rsid w:val="000A1C64"/>
    <w:rsid w:val="000A2BFA"/>
    <w:rsid w:val="000B0619"/>
    <w:rsid w:val="000B0A4D"/>
    <w:rsid w:val="000B61CA"/>
    <w:rsid w:val="000C0F71"/>
    <w:rsid w:val="000F7610"/>
    <w:rsid w:val="00114ED7"/>
    <w:rsid w:val="00140B0E"/>
    <w:rsid w:val="00152FB0"/>
    <w:rsid w:val="00194BD1"/>
    <w:rsid w:val="001A5CA9"/>
    <w:rsid w:val="001B2AC1"/>
    <w:rsid w:val="001B403A"/>
    <w:rsid w:val="001F4583"/>
    <w:rsid w:val="00217980"/>
    <w:rsid w:val="00271662"/>
    <w:rsid w:val="0027404F"/>
    <w:rsid w:val="00290AAA"/>
    <w:rsid w:val="00293B83"/>
    <w:rsid w:val="002B091C"/>
    <w:rsid w:val="002C2CDD"/>
    <w:rsid w:val="002D45C6"/>
    <w:rsid w:val="002F03FA"/>
    <w:rsid w:val="00313E86"/>
    <w:rsid w:val="00314213"/>
    <w:rsid w:val="00333CD3"/>
    <w:rsid w:val="00340365"/>
    <w:rsid w:val="00342B64"/>
    <w:rsid w:val="00364079"/>
    <w:rsid w:val="003C5528"/>
    <w:rsid w:val="003D03E5"/>
    <w:rsid w:val="004077FB"/>
    <w:rsid w:val="004244FF"/>
    <w:rsid w:val="00424DD9"/>
    <w:rsid w:val="00440F24"/>
    <w:rsid w:val="0046104A"/>
    <w:rsid w:val="004717C5"/>
    <w:rsid w:val="004A24CC"/>
    <w:rsid w:val="00523479"/>
    <w:rsid w:val="005315BB"/>
    <w:rsid w:val="00543DB7"/>
    <w:rsid w:val="00561E86"/>
    <w:rsid w:val="00563D06"/>
    <w:rsid w:val="005729B0"/>
    <w:rsid w:val="005D6223"/>
    <w:rsid w:val="00641630"/>
    <w:rsid w:val="00684488"/>
    <w:rsid w:val="006A3CE7"/>
    <w:rsid w:val="006A7746"/>
    <w:rsid w:val="006C4C50"/>
    <w:rsid w:val="006D76B1"/>
    <w:rsid w:val="006F17A6"/>
    <w:rsid w:val="00713050"/>
    <w:rsid w:val="00741125"/>
    <w:rsid w:val="00746F7F"/>
    <w:rsid w:val="007569C1"/>
    <w:rsid w:val="00763832"/>
    <w:rsid w:val="007D2696"/>
    <w:rsid w:val="007D2FD2"/>
    <w:rsid w:val="00811117"/>
    <w:rsid w:val="00815638"/>
    <w:rsid w:val="00823C54"/>
    <w:rsid w:val="00841146"/>
    <w:rsid w:val="0088504C"/>
    <w:rsid w:val="0089382B"/>
    <w:rsid w:val="008A1907"/>
    <w:rsid w:val="008A3FF4"/>
    <w:rsid w:val="008C6BCA"/>
    <w:rsid w:val="008C7B50"/>
    <w:rsid w:val="008E4B30"/>
    <w:rsid w:val="009049F8"/>
    <w:rsid w:val="00906BEE"/>
    <w:rsid w:val="009243E7"/>
    <w:rsid w:val="00935413"/>
    <w:rsid w:val="00985D58"/>
    <w:rsid w:val="009B3C40"/>
    <w:rsid w:val="00A22277"/>
    <w:rsid w:val="00A42540"/>
    <w:rsid w:val="00A50939"/>
    <w:rsid w:val="00A83413"/>
    <w:rsid w:val="00AA6A40"/>
    <w:rsid w:val="00AA75F6"/>
    <w:rsid w:val="00AD00FD"/>
    <w:rsid w:val="00AF0A8E"/>
    <w:rsid w:val="00B5664D"/>
    <w:rsid w:val="00BA5B40"/>
    <w:rsid w:val="00BD0206"/>
    <w:rsid w:val="00C2098A"/>
    <w:rsid w:val="00C5444A"/>
    <w:rsid w:val="00C612DA"/>
    <w:rsid w:val="00C7741E"/>
    <w:rsid w:val="00C875AB"/>
    <w:rsid w:val="00CA3DF1"/>
    <w:rsid w:val="00CA4581"/>
    <w:rsid w:val="00CE18D5"/>
    <w:rsid w:val="00D04109"/>
    <w:rsid w:val="00D1084F"/>
    <w:rsid w:val="00D93DA4"/>
    <w:rsid w:val="00D97A41"/>
    <w:rsid w:val="00DD3CF6"/>
    <w:rsid w:val="00DD6416"/>
    <w:rsid w:val="00DF4E0A"/>
    <w:rsid w:val="00E02DCD"/>
    <w:rsid w:val="00E12C60"/>
    <w:rsid w:val="00E22E87"/>
    <w:rsid w:val="00E57630"/>
    <w:rsid w:val="00E86C2B"/>
    <w:rsid w:val="00EB2D52"/>
    <w:rsid w:val="00ED4412"/>
    <w:rsid w:val="00EF7CC9"/>
    <w:rsid w:val="00F207C0"/>
    <w:rsid w:val="00F20AE5"/>
    <w:rsid w:val="00F47E97"/>
    <w:rsid w:val="00F645C7"/>
    <w:rsid w:val="00FF35E2"/>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B1D6FB-E174-4EFA-AE75-B618A5D0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F24"/>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paragraph" w:customStyle="1" w:styleId="EndOfDocument">
    <w:name w:val="End Of Document"/>
    <w:basedOn w:val="Normal"/>
    <w:uiPriority w:val="11"/>
    <w:qFormat/>
    <w:rsid w:val="000C0F71"/>
    <w:pPr>
      <w:spacing w:before="120" w:line="240" w:lineRule="auto"/>
      <w:ind w:left="378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zakw\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7B203494EF487BA2B0029B4597660D"/>
        <w:category>
          <w:name w:val="General"/>
          <w:gallery w:val="placeholder"/>
        </w:category>
        <w:types>
          <w:type w:val="bbPlcHdr"/>
        </w:types>
        <w:behaviors>
          <w:behavior w:val="content"/>
        </w:behaviors>
        <w:guid w:val="{48C148A0-7F1A-4680-8CC7-FAA54F3DCD60}"/>
      </w:docPartPr>
      <w:docPartBody>
        <w:p w:rsidR="00041FC5" w:rsidRDefault="00041FC5">
          <w:pPr>
            <w:pStyle w:val="147B203494EF487BA2B0029B4597660D"/>
          </w:pPr>
          <w:r w:rsidRPr="009B3C40">
            <w:t>Link to other online properties: Portfolio/Website/Blog</w:t>
          </w:r>
          <w:r>
            <w:t>Profession or IndustryYour name</w:t>
          </w:r>
          <w:r w:rsidRPr="009B3C40">
            <w:t>YN</w:t>
          </w:r>
          <w:r w:rsidRPr="00906BEE">
            <w:t>YN</w:t>
          </w:r>
        </w:p>
      </w:docPartBody>
    </w:docPart>
    <w:docPart>
      <w:docPartPr>
        <w:name w:val="85697F51F6EB4478B2B696537E5796DA"/>
        <w:category>
          <w:name w:val="General"/>
          <w:gallery w:val="placeholder"/>
        </w:category>
        <w:types>
          <w:type w:val="bbPlcHdr"/>
        </w:types>
        <w:behaviors>
          <w:behavior w:val="content"/>
        </w:behaviors>
        <w:guid w:val="{3A932045-0FA7-434C-AF62-AD8DD8031086}"/>
      </w:docPartPr>
      <w:docPartBody>
        <w:p w:rsidR="00041FC5" w:rsidRDefault="00041FC5">
          <w:pPr>
            <w:pStyle w:val="85697F51F6EB4478B2B696537E5796DA"/>
          </w:pPr>
          <w:r w:rsidRPr="00906BEE">
            <w:t>Objective</w:t>
          </w:r>
        </w:p>
      </w:docPartBody>
    </w:docPart>
    <w:docPart>
      <w:docPartPr>
        <w:name w:val="BE73EE5D7C0F4180838484DE001621B6"/>
        <w:category>
          <w:name w:val="General"/>
          <w:gallery w:val="placeholder"/>
        </w:category>
        <w:types>
          <w:type w:val="bbPlcHdr"/>
        </w:types>
        <w:behaviors>
          <w:behavior w:val="content"/>
        </w:behaviors>
        <w:guid w:val="{AFD718FB-31E1-43D1-99E5-2BF8FF2A6E5E}"/>
      </w:docPartPr>
      <w:docPartBody>
        <w:p w:rsidR="00041FC5" w:rsidRDefault="00041FC5">
          <w:pPr>
            <w:pStyle w:val="BE73EE5D7C0F4180838484DE001621B6"/>
          </w:pPr>
          <w:r w:rsidRPr="00906BEE">
            <w:t>Skills</w:t>
          </w:r>
        </w:p>
      </w:docPartBody>
    </w:docPart>
    <w:docPart>
      <w:docPartPr>
        <w:name w:val="FE23E50706CF496BBC0B29AA7C684C1B"/>
        <w:category>
          <w:name w:val="General"/>
          <w:gallery w:val="placeholder"/>
        </w:category>
        <w:types>
          <w:type w:val="bbPlcHdr"/>
        </w:types>
        <w:behaviors>
          <w:behavior w:val="content"/>
        </w:behaviors>
        <w:guid w:val="{DC01362E-13E1-4091-899F-741C0268BF80}"/>
      </w:docPartPr>
      <w:docPartBody>
        <w:p w:rsidR="00041FC5" w:rsidRDefault="00041FC5">
          <w:pPr>
            <w:pStyle w:val="FE23E50706CF496BBC0B29AA7C684C1B"/>
          </w:pPr>
          <w:r>
            <w:t>Your name</w:t>
          </w:r>
        </w:p>
      </w:docPartBody>
    </w:docPart>
    <w:docPart>
      <w:docPartPr>
        <w:name w:val="88F8DC612DD2493BB52BDE811C7CE4A3"/>
        <w:category>
          <w:name w:val="General"/>
          <w:gallery w:val="placeholder"/>
        </w:category>
        <w:types>
          <w:type w:val="bbPlcHdr"/>
        </w:types>
        <w:behaviors>
          <w:behavior w:val="content"/>
        </w:behaviors>
        <w:guid w:val="{9DC6FD7E-437A-4BC0-8851-21AC643B1880}"/>
      </w:docPartPr>
      <w:docPartBody>
        <w:p w:rsidR="00041FC5" w:rsidRDefault="00041FC5">
          <w:pPr>
            <w:pStyle w:val="88F8DC612DD2493BB52BDE811C7CE4A3"/>
          </w:pPr>
          <w:r w:rsidRPr="00906BEE">
            <w:t>Profession or Industry</w:t>
          </w:r>
        </w:p>
      </w:docPartBody>
    </w:docPart>
    <w:docPart>
      <w:docPartPr>
        <w:name w:val="8A104DD78A3A49A981C4B50B9B4CC98A"/>
        <w:category>
          <w:name w:val="General"/>
          <w:gallery w:val="placeholder"/>
        </w:category>
        <w:types>
          <w:type w:val="bbPlcHdr"/>
        </w:types>
        <w:behaviors>
          <w:behavior w:val="content"/>
        </w:behaviors>
        <w:guid w:val="{32AEC8FE-CB8F-424F-A2DB-85DCFB127191}"/>
      </w:docPartPr>
      <w:docPartBody>
        <w:p w:rsidR="00041FC5" w:rsidRDefault="00041FC5">
          <w:pPr>
            <w:pStyle w:val="8A104DD78A3A49A981C4B50B9B4CC98A"/>
          </w:pPr>
          <w:r w:rsidRPr="00906BEE">
            <w:t>Link to other online properties: Portfolio/Website/Blog</w:t>
          </w:r>
        </w:p>
      </w:docPartBody>
    </w:docPart>
    <w:docPart>
      <w:docPartPr>
        <w:name w:val="084D5592885549DE9CE22CD8BA78BDA0"/>
        <w:category>
          <w:name w:val="General"/>
          <w:gallery w:val="placeholder"/>
        </w:category>
        <w:types>
          <w:type w:val="bbPlcHdr"/>
        </w:types>
        <w:behaviors>
          <w:behavior w:val="content"/>
        </w:behaviors>
        <w:guid w:val="{8031AC07-03C3-42BD-988D-E5662644593F}"/>
      </w:docPartPr>
      <w:docPartBody>
        <w:p w:rsidR="00041FC5" w:rsidRDefault="00041FC5">
          <w:pPr>
            <w:pStyle w:val="084D5592885549DE9CE22CD8BA78BDA0"/>
          </w:pPr>
          <w:r w:rsidRPr="00906BEE">
            <w:t>Experience</w:t>
          </w:r>
        </w:p>
      </w:docPartBody>
    </w:docPart>
    <w:docPart>
      <w:docPartPr>
        <w:name w:val="4B3A0D9AE0874BD8977D005EEB8F8622"/>
        <w:category>
          <w:name w:val="General"/>
          <w:gallery w:val="placeholder"/>
        </w:category>
        <w:types>
          <w:type w:val="bbPlcHdr"/>
        </w:types>
        <w:behaviors>
          <w:behavior w:val="content"/>
        </w:behaviors>
        <w:guid w:val="{75F0B378-5549-49CF-B7AE-C488F9D3A1DF}"/>
      </w:docPartPr>
      <w:docPartBody>
        <w:p w:rsidR="00041FC5" w:rsidRDefault="00041FC5">
          <w:pPr>
            <w:pStyle w:val="4B3A0D9AE0874BD8977D005EEB8F8622"/>
          </w:pPr>
          <w:r w:rsidRPr="00906BEE">
            <w:t>Education</w:t>
          </w:r>
        </w:p>
      </w:docPartBody>
    </w:docPart>
    <w:docPart>
      <w:docPartPr>
        <w:name w:val="5024043C91E145B4A21254DC3617F3B6"/>
        <w:category>
          <w:name w:val="General"/>
          <w:gallery w:val="placeholder"/>
        </w:category>
        <w:types>
          <w:type w:val="bbPlcHdr"/>
        </w:types>
        <w:behaviors>
          <w:behavior w:val="content"/>
        </w:behaviors>
        <w:guid w:val="{3DF447FB-2C5A-4B02-B36F-54B62A93FE66}"/>
      </w:docPartPr>
      <w:docPartBody>
        <w:p w:rsidR="00041FC5" w:rsidRDefault="00041FC5">
          <w:pPr>
            <w:pStyle w:val="5024043C91E145B4A21254DC3617F3B6"/>
          </w:pPr>
          <w:r w:rsidRPr="00906BEE">
            <w:t>Volunteer Experience or Leadership</w:t>
          </w:r>
        </w:p>
      </w:docPartBody>
    </w:docPart>
    <w:docPart>
      <w:docPartPr>
        <w:name w:val="DBB13B805A2D40F9A4C5F851B185E079"/>
        <w:category>
          <w:name w:val="General"/>
          <w:gallery w:val="placeholder"/>
        </w:category>
        <w:types>
          <w:type w:val="bbPlcHdr"/>
        </w:types>
        <w:behaviors>
          <w:behavior w:val="content"/>
        </w:behaviors>
        <w:guid w:val="{CF67521A-A109-4C00-9F28-A66FE5A16769}"/>
      </w:docPartPr>
      <w:docPartBody>
        <w:p w:rsidR="00041FC5" w:rsidRDefault="00041FC5">
          <w:pPr>
            <w:pStyle w:val="DBB13B805A2D40F9A4C5F851B185E079"/>
          </w:pPr>
          <w:r w:rsidRPr="000C0F71">
            <w:t>References available on request.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Sitka Small"/>
    <w:charset w:val="00"/>
    <w:family w:val="roman"/>
    <w:pitch w:val="variable"/>
    <w:sig w:usb0="00000001" w:usb1="00000000" w:usb2="00000000" w:usb3="00000000" w:csb0="00000003" w:csb1="00000000"/>
  </w:font>
  <w:font w:name="Franklin Gothic Demi">
    <w:altName w:val="Franklin Gothic Medium"/>
    <w:charset w:val="00"/>
    <w:family w:val="swiss"/>
    <w:pitch w:val="variable"/>
    <w:sig w:usb0="00000001"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FC5"/>
    <w:rsid w:val="00041FC5"/>
    <w:rsid w:val="00331E3C"/>
    <w:rsid w:val="00464FC6"/>
    <w:rsid w:val="004E326B"/>
    <w:rsid w:val="00DA793A"/>
    <w:rsid w:val="00FA4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7B203494EF487BA2B0029B4597660D">
    <w:name w:val="147B203494EF487BA2B0029B4597660D"/>
  </w:style>
  <w:style w:type="paragraph" w:customStyle="1" w:styleId="85697F51F6EB4478B2B696537E5796DA">
    <w:name w:val="85697F51F6EB4478B2B696537E5796DA"/>
  </w:style>
  <w:style w:type="paragraph" w:customStyle="1" w:styleId="FA3B62356B084D629950C1A1BE584CE4">
    <w:name w:val="FA3B62356B084D629950C1A1BE584CE4"/>
  </w:style>
  <w:style w:type="paragraph" w:customStyle="1" w:styleId="BE73EE5D7C0F4180838484DE001621B6">
    <w:name w:val="BE73EE5D7C0F4180838484DE001621B6"/>
  </w:style>
  <w:style w:type="paragraph" w:customStyle="1" w:styleId="B21D9788E9E646398CA30DE1DF968B14">
    <w:name w:val="B21D9788E9E646398CA30DE1DF968B14"/>
  </w:style>
  <w:style w:type="paragraph" w:customStyle="1" w:styleId="FE23E50706CF496BBC0B29AA7C684C1B">
    <w:name w:val="FE23E50706CF496BBC0B29AA7C684C1B"/>
  </w:style>
  <w:style w:type="paragraph" w:customStyle="1" w:styleId="88F8DC612DD2493BB52BDE811C7CE4A3">
    <w:name w:val="88F8DC612DD2493BB52BDE811C7CE4A3"/>
  </w:style>
  <w:style w:type="paragraph" w:customStyle="1" w:styleId="8A104DD78A3A49A981C4B50B9B4CC98A">
    <w:name w:val="8A104DD78A3A49A981C4B50B9B4CC98A"/>
  </w:style>
  <w:style w:type="paragraph" w:customStyle="1" w:styleId="084D5592885549DE9CE22CD8BA78BDA0">
    <w:name w:val="084D5592885549DE9CE22CD8BA78BDA0"/>
  </w:style>
  <w:style w:type="paragraph" w:customStyle="1" w:styleId="72E8E53EB49148BD99623AA59574075E">
    <w:name w:val="72E8E53EB49148BD99623AA59574075E"/>
  </w:style>
  <w:style w:type="paragraph" w:customStyle="1" w:styleId="15AA7DB8F11046BB8453D8EF304D1307">
    <w:name w:val="15AA7DB8F11046BB8453D8EF304D1307"/>
  </w:style>
  <w:style w:type="paragraph" w:customStyle="1" w:styleId="4BCCF0A11FE54B3DB86D07EA4D191A30">
    <w:name w:val="4BCCF0A11FE54B3DB86D07EA4D191A30"/>
  </w:style>
  <w:style w:type="paragraph" w:customStyle="1" w:styleId="25DC715787324B38A43E225773B3E5E5">
    <w:name w:val="25DC715787324B38A43E225773B3E5E5"/>
  </w:style>
  <w:style w:type="paragraph" w:customStyle="1" w:styleId="155A20F316F84990ABDF09877968AA47">
    <w:name w:val="155A20F316F84990ABDF09877968AA47"/>
  </w:style>
  <w:style w:type="paragraph" w:customStyle="1" w:styleId="23ADCD838BB8447993AB4A5534A70548">
    <w:name w:val="23ADCD838BB8447993AB4A5534A70548"/>
  </w:style>
  <w:style w:type="paragraph" w:customStyle="1" w:styleId="0AB9DE297A334FF1875758E51179EA1D">
    <w:name w:val="0AB9DE297A334FF1875758E51179EA1D"/>
  </w:style>
  <w:style w:type="paragraph" w:customStyle="1" w:styleId="99F04C4257F84713A37BE1E48D576179">
    <w:name w:val="99F04C4257F84713A37BE1E48D576179"/>
  </w:style>
  <w:style w:type="paragraph" w:customStyle="1" w:styleId="3BE693CEF908451CBC17198BC6A75392">
    <w:name w:val="3BE693CEF908451CBC17198BC6A75392"/>
  </w:style>
  <w:style w:type="paragraph" w:customStyle="1" w:styleId="AD11EAC2C08E42CBAD9F7BB003A4FB6C">
    <w:name w:val="AD11EAC2C08E42CBAD9F7BB003A4FB6C"/>
  </w:style>
  <w:style w:type="paragraph" w:customStyle="1" w:styleId="4B3A0D9AE0874BD8977D005EEB8F8622">
    <w:name w:val="4B3A0D9AE0874BD8977D005EEB8F8622"/>
  </w:style>
  <w:style w:type="paragraph" w:customStyle="1" w:styleId="53FA3D0CE69D4B8E85A7FCB65BC086A8">
    <w:name w:val="53FA3D0CE69D4B8E85A7FCB65BC086A8"/>
  </w:style>
  <w:style w:type="paragraph" w:customStyle="1" w:styleId="710F979521254E6B9325AD8790490467">
    <w:name w:val="710F979521254E6B9325AD8790490467"/>
  </w:style>
  <w:style w:type="paragraph" w:customStyle="1" w:styleId="3577D4C9BE824A7CB112390FF971A623">
    <w:name w:val="3577D4C9BE824A7CB112390FF971A623"/>
  </w:style>
  <w:style w:type="paragraph" w:customStyle="1" w:styleId="97A10916E3744584BB23E5D1F847ECA8">
    <w:name w:val="97A10916E3744584BB23E5D1F847ECA8"/>
  </w:style>
  <w:style w:type="paragraph" w:customStyle="1" w:styleId="2B049D9460494774B2919C27EF0325A8">
    <w:name w:val="2B049D9460494774B2919C27EF0325A8"/>
  </w:style>
  <w:style w:type="paragraph" w:customStyle="1" w:styleId="BFFCF624841940DEB1CA9F61D50E6424">
    <w:name w:val="BFFCF624841940DEB1CA9F61D50E6424"/>
  </w:style>
  <w:style w:type="paragraph" w:customStyle="1" w:styleId="5FECEAF3B92047BFAB6B26D31C21E38A">
    <w:name w:val="5FECEAF3B92047BFAB6B26D31C21E38A"/>
  </w:style>
  <w:style w:type="paragraph" w:customStyle="1" w:styleId="042DC33210E941A6953B779AB5AC5C56">
    <w:name w:val="042DC33210E941A6953B779AB5AC5C56"/>
  </w:style>
  <w:style w:type="paragraph" w:customStyle="1" w:styleId="5024043C91E145B4A21254DC3617F3B6">
    <w:name w:val="5024043C91E145B4A21254DC3617F3B6"/>
  </w:style>
  <w:style w:type="paragraph" w:customStyle="1" w:styleId="0AB64C7691D64131B50A1AD29CA40814">
    <w:name w:val="0AB64C7691D64131B50A1AD29CA40814"/>
  </w:style>
  <w:style w:type="paragraph" w:customStyle="1" w:styleId="DBB13B805A2D40F9A4C5F851B185E079">
    <w:name w:val="DBB13B805A2D40F9A4C5F851B185E0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+1 (403) 998-7933</CompanyPhone>
  <CompanyFax/>
  <CompanyEmail>dromanchuk@me.com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34</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DR</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dromanchuk@me.com</dc:subject>
  <dc:creator>Warren Kozak</dc:creator>
  <cp:keywords/>
  <dc:description>403-998-7933
56 brightonstone grdns se, calgary, ab</dc:description>
  <cp:lastModifiedBy>Warren Kozak</cp:lastModifiedBy>
  <cp:revision>8</cp:revision>
  <dcterms:created xsi:type="dcterms:W3CDTF">2018-07-18T16:29:00Z</dcterms:created>
  <dcterms:modified xsi:type="dcterms:W3CDTF">2019-05-27T18:09:00Z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